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69D16D7" w14:textId="77777777" w:rsidR="00CB0E25" w:rsidRDefault="000B0E3A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1185AA25" wp14:editId="4FDD1AF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73750" w14:textId="7C258B6C" w:rsidR="00CB0E25" w:rsidRDefault="00CB0E25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5AA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76973750" w14:textId="7C258B6C" w:rsidR="00CB0E25" w:rsidRDefault="00CB0E25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0615C09" wp14:editId="6214B6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E3AA5A" w14:textId="30A927B4" w:rsidR="00CB0E25" w:rsidRDefault="00A422AC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422AC">
                                      <w:t>VIRTUAL DATA ANALYSIS CAMP</w:t>
                                    </w:r>
                                    <w:r>
                                      <w:t xml:space="preserve"> First Task</w:t>
                                    </w:r>
                                  </w:sdtContent>
                                </w:sdt>
                              </w:p>
                              <w:p w14:paraId="520B38D4" w14:textId="0F1B6A66" w:rsidR="00CB0E25" w:rsidRDefault="000B0E3A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2AC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615C09" id="Text Box 21" o:spid="_x0000_s1027" type="#_x0000_t202" style="position:absolute;margin-left:0;margin-top:0;width:310.5pt;height:104.4pt;z-index:251660288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6DE3AA5A" w14:textId="30A927B4" w:rsidR="00CB0E25" w:rsidRDefault="00A422AC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422AC">
                                <w:t>VIRTUAL DATA ANALYSIS CAMP</w:t>
                              </w:r>
                              <w:r>
                                <w:t xml:space="preserve"> First Task</w:t>
                              </w:r>
                            </w:sdtContent>
                          </w:sdt>
                        </w:p>
                        <w:p w14:paraId="520B38D4" w14:textId="0F1B6A66" w:rsidR="00CB0E25" w:rsidRDefault="000B0E3A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22AC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6192" behindDoc="1" locked="0" layoutInCell="1" allowOverlap="0" wp14:anchorId="4FA3DED4" wp14:editId="5CA83F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822AB3" w14:textId="77777777" w:rsidR="00CB0E25" w:rsidRDefault="000B0E3A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14:paraId="3AA162C5" w14:textId="1D4EC8D0" w:rsidR="00A422AC" w:rsidRDefault="00A422AC" w:rsidP="00A422A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 xml:space="preserve">First of all, I started this task by opening the main excel sheet which was uploaded in the company’s website and looked into the data from a top view. I used Python and </w:t>
      </w:r>
      <w:proofErr w:type="spellStart"/>
      <w:r>
        <w:rPr>
          <w:rStyle w:val="Heading1Char"/>
        </w:rPr>
        <w:t>Jupyter</w:t>
      </w:r>
      <w:proofErr w:type="spellEnd"/>
      <w:r>
        <w:rPr>
          <w:rStyle w:val="Heading1Char"/>
        </w:rPr>
        <w:t xml:space="preserve"> notebook to accomplish this task of cleaning and refining the data and the things I have done are:</w:t>
      </w:r>
    </w:p>
    <w:p w14:paraId="727A93A0" w14:textId="637E4693" w:rsidR="00E710BF" w:rsidRDefault="00E710BF" w:rsidP="00E710BF"/>
    <w:p w14:paraId="7E667381" w14:textId="7C6D4F25" w:rsidR="00E710BF" w:rsidRDefault="00E710BF" w:rsidP="00E710BF">
      <w:pPr>
        <w:rPr>
          <w:sz w:val="28"/>
          <w:szCs w:val="28"/>
        </w:rPr>
      </w:pPr>
      <w:r w:rsidRPr="00E710BF">
        <w:rPr>
          <w:b/>
          <w:bCs/>
          <w:sz w:val="28"/>
          <w:szCs w:val="28"/>
          <w:u w:val="single"/>
        </w:rPr>
        <w:t>Data Preprocessing</w:t>
      </w:r>
      <w:r>
        <w:rPr>
          <w:sz w:val="28"/>
          <w:szCs w:val="28"/>
        </w:rPr>
        <w:t>:</w:t>
      </w:r>
    </w:p>
    <w:p w14:paraId="532ECAEA" w14:textId="29BFD877" w:rsidR="00E710BF" w:rsidRPr="002A1E9C" w:rsidRDefault="00E710BF" w:rsidP="002A1E9C">
      <w:pPr>
        <w:rPr>
          <w:sz w:val="28"/>
          <w:szCs w:val="28"/>
        </w:rPr>
      </w:pPr>
      <w:r>
        <w:rPr>
          <w:sz w:val="28"/>
          <w:szCs w:val="28"/>
        </w:rPr>
        <w:t>First lines of code:</w:t>
      </w:r>
    </w:p>
    <w:bookmarkStart w:id="5" w:name="_MON_1699739771"/>
    <w:bookmarkEnd w:id="5"/>
    <w:p w14:paraId="44746E0E" w14:textId="23C03A0C" w:rsidR="002A1E9C" w:rsidRDefault="00A41B51" w:rsidP="00A422AC">
      <w:r>
        <w:object w:dxaOrig="9360" w:dyaOrig="12623" w14:anchorId="5D88F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8pt;height:631.15pt" o:ole="">
            <v:imagedata r:id="rId11" o:title=""/>
          </v:shape>
          <o:OLEObject Type="Embed" ProgID="Word.OpenDocumentText.12" ShapeID="_x0000_i1048" DrawAspect="Content" ObjectID="_1699740658" r:id="rId12"/>
        </w:object>
      </w:r>
    </w:p>
    <w:p w14:paraId="12453DC7" w14:textId="7AF2E36E" w:rsidR="00A422AC" w:rsidRDefault="002A1E9C" w:rsidP="00A422AC">
      <w:pPr>
        <w:rPr>
          <w:sz w:val="32"/>
          <w:szCs w:val="32"/>
        </w:rPr>
      </w:pPr>
      <w:r w:rsidRPr="002A1E9C">
        <w:rPr>
          <w:sz w:val="32"/>
          <w:szCs w:val="32"/>
        </w:rPr>
        <w:lastRenderedPageBreak/>
        <w:t>After these lines of code now I have the excel sheets imported into specific data frames and are ready to be processed and cleaned</w:t>
      </w:r>
      <w:r>
        <w:rPr>
          <w:sz w:val="32"/>
          <w:szCs w:val="32"/>
        </w:rPr>
        <w:t>, and that’s what I will do in the next lines of code:</w:t>
      </w:r>
    </w:p>
    <w:bookmarkStart w:id="6" w:name="_MON_1699740186"/>
    <w:bookmarkEnd w:id="6"/>
    <w:p w14:paraId="530BE8AC" w14:textId="5D1DD5C8" w:rsidR="002A1E9C" w:rsidRDefault="00A41B51" w:rsidP="00A422AC">
      <w:pPr>
        <w:rPr>
          <w:sz w:val="32"/>
          <w:szCs w:val="32"/>
        </w:rPr>
      </w:pPr>
      <w:r>
        <w:rPr>
          <w:sz w:val="32"/>
          <w:szCs w:val="32"/>
        </w:rPr>
        <w:object w:dxaOrig="9360" w:dyaOrig="13056" w14:anchorId="4F06DF12">
          <v:shape id="_x0000_i1050" type="#_x0000_t75" style="width:468pt;height:652.8pt" o:ole="">
            <v:imagedata r:id="rId13" o:title=""/>
          </v:shape>
          <o:OLEObject Type="Embed" ProgID="Word.OpenDocumentText.12" ShapeID="_x0000_i1050" DrawAspect="Content" ObjectID="_1699740659" r:id="rId14"/>
        </w:object>
      </w:r>
    </w:p>
    <w:p w14:paraId="5C9F4BB2" w14:textId="672C687B" w:rsidR="00A41B51" w:rsidRPr="002A1E9C" w:rsidRDefault="00A41B51" w:rsidP="00A422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And this is what I did to clean the data from above and then I used python to explore the dataframes further and clean the rest columns and modify the datatypes.</w:t>
      </w:r>
      <w:r w:rsidR="000B0E3A">
        <w:rPr>
          <w:sz w:val="32"/>
          <w:szCs w:val="32"/>
        </w:rPr>
        <w:t>s</w:t>
      </w:r>
    </w:p>
    <w:sectPr w:rsidR="00A41B51" w:rsidRPr="002A1E9C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9B5B3" w14:textId="77777777" w:rsidR="00A422AC" w:rsidRDefault="00A422AC">
      <w:pPr>
        <w:spacing w:before="0" w:after="0" w:line="240" w:lineRule="auto"/>
      </w:pPr>
      <w:r>
        <w:separator/>
      </w:r>
    </w:p>
  </w:endnote>
  <w:endnote w:type="continuationSeparator" w:id="0">
    <w:p w14:paraId="439B1E40" w14:textId="77777777" w:rsidR="00A422AC" w:rsidRDefault="00A422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2BB4" w14:textId="77777777" w:rsidR="00CB0E25" w:rsidRDefault="000B0E3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44C4" w14:textId="77777777" w:rsidR="00A422AC" w:rsidRDefault="00A422AC">
      <w:pPr>
        <w:spacing w:before="0" w:after="0" w:line="240" w:lineRule="auto"/>
      </w:pPr>
      <w:r>
        <w:separator/>
      </w:r>
    </w:p>
  </w:footnote>
  <w:footnote w:type="continuationSeparator" w:id="0">
    <w:p w14:paraId="038C674A" w14:textId="77777777" w:rsidR="00A422AC" w:rsidRDefault="00A422A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AC"/>
    <w:rsid w:val="000B0E3A"/>
    <w:rsid w:val="002A1E9C"/>
    <w:rsid w:val="00A41B51"/>
    <w:rsid w:val="00A422AC"/>
    <w:rsid w:val="00CB0E25"/>
    <w:rsid w:val="00E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DCAB7"/>
  <w15:chartTrackingRefBased/>
  <w15:docId w15:val="{7BA6A805-7913-4B20-A30A-33BB1C2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DATA ANALYSIS CAMP First Task</dc:title>
  <dc:creator>lenovo</dc:creator>
  <cp:keywords/>
  <cp:lastModifiedBy>omar sobhy</cp:lastModifiedBy>
  <cp:revision>2</cp:revision>
  <dcterms:created xsi:type="dcterms:W3CDTF">2021-11-29T23:24:00Z</dcterms:created>
  <dcterms:modified xsi:type="dcterms:W3CDTF">2021-11-29T23:24:00Z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